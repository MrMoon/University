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B26CE8" w:rsidP="00174A87">
            <w:pPr>
              <w:pStyle w:val="Title"/>
            </w:pPr>
            <w:sdt>
              <w:sdtPr>
                <w:alias w:val="Enter name:"/>
                <w:tag w:val="Enter name:"/>
                <w:id w:val="-1063949355"/>
                <w:placeholder>
                  <w:docPart w:val="1B0C00D9146C49449D4FADB309765CEA"/>
                </w:placeholder>
                <w:temporary/>
                <w:showingPlcHdr/>
                <w15:appearance w15:val="hidden"/>
              </w:sdtPr>
              <w:sdtEndPr/>
              <w:sdtContent>
                <w:r w:rsidR="007A0F44">
                  <w:t xml:space="preserve">First </w:t>
                </w:r>
                <w:r w:rsidR="007A0F44" w:rsidRPr="00565B06">
                  <w:t>Name</w:t>
                </w:r>
              </w:sdtContent>
            </w:sdt>
          </w:p>
          <w:p w:rsidR="007A0F44" w:rsidRPr="00565B06" w:rsidRDefault="00B26CE8" w:rsidP="00174A87">
            <w:pPr>
              <w:pStyle w:val="Subtitle"/>
            </w:pPr>
            <w:sdt>
              <w:sdtPr>
                <w:alias w:val="Enter last name:"/>
                <w:tag w:val="Enter last name:"/>
                <w:id w:val="891390339"/>
                <w:placeholder>
                  <w:docPart w:val="EACF32E15CA243A180BFBE9895C16FB1"/>
                </w:placeholder>
                <w:temporary/>
                <w:showingPlcHdr/>
                <w15:appearance w15:val="hidden"/>
              </w:sdtPr>
              <w:sdtEndPr/>
              <w:sdtContent>
                <w:r w:rsidR="007A0F44" w:rsidRPr="00565B06">
                  <w:t>Last Name</w:t>
                </w:r>
              </w:sdtContent>
            </w:sdt>
          </w:p>
        </w:tc>
        <w:tc>
          <w:tcPr>
            <w:tcW w:w="3744" w:type="dxa"/>
            <w:tcMar>
              <w:left w:w="144" w:type="dxa"/>
            </w:tcMar>
            <w:vAlign w:val="bottom"/>
          </w:tcPr>
          <w:p w:rsidR="007A0F44" w:rsidRDefault="00B26CE8" w:rsidP="00174A87">
            <w:pPr>
              <w:pStyle w:val="ContactInfo"/>
            </w:pPr>
            <w:sdt>
              <w:sdtPr>
                <w:alias w:val="Enter address:"/>
                <w:tag w:val="Enter address:"/>
                <w:id w:val="-989020281"/>
                <w:placeholder>
                  <w:docPart w:val="6DFC7A5C374247D6B59E8539283DF389"/>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A5DFDE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0c0"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B26CE8" w:rsidP="00174A87">
            <w:pPr>
              <w:pStyle w:val="ContactInfo"/>
            </w:pPr>
            <w:sdt>
              <w:sdtPr>
                <w:alias w:val="Enter phone:"/>
                <w:tag w:val="Enter phone:"/>
                <w:id w:val="381135673"/>
                <w:placeholder>
                  <w:docPart w:val="77B79721887044C1BAB9A4B01CC857C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DF9DD40"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0c0"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B26CE8" w:rsidP="00174A87">
            <w:pPr>
              <w:pStyle w:val="ContactInfo"/>
            </w:pPr>
            <w:sdt>
              <w:sdtPr>
                <w:alias w:val="Enter email:"/>
                <w:tag w:val="Enter email:"/>
                <w:id w:val="479813182"/>
                <w:placeholder>
                  <w:docPart w:val="5231221B17414AFA910BAF808B33A1FA"/>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2D3CE6"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" path="m108,21r,l60,58,12,21v-1,-1,-1,-2,,-3c13,16,14,16,16,17l60,51,104,17v1,-1,3,-1,4,1c109,19,109,20,108,21r,xm114,r,l6,c3,,,3,,6l,74v,3,3,6,6,6l114,80v3,,6,-3,6,-6l120,6c120,3,117,,114,xe" fillcolor="#0070c0"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B26CE8" w:rsidP="00174A87">
            <w:pPr>
              <w:pStyle w:val="ContactInfo"/>
            </w:pPr>
            <w:sdt>
              <w:sdtPr>
                <w:alias w:val="Enter LinkedIn profile:"/>
                <w:tag w:val="Enter LinkedIn profile:"/>
                <w:id w:val="-1253892234"/>
                <w:placeholder>
                  <w:docPart w:val="3861D7702D364ABD9DA559707251EFBA"/>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0F44" w:rsidRPr="009D0878">
                  <w:t>LinkedIn Profile</w:t>
                </w:r>
              </w:sdtContent>
            </w:sdt>
            <w:r w:rsidR="007A0F44">
              <w:t xml:space="preserve">  </w:t>
            </w:r>
            <w:r w:rsidR="007A0F44" w:rsidRPr="009D0878">
              <w:rPr>
                <w:noProof/>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7056A5"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FdxwwAAA4/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0c0"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7A0F44" w:rsidP="00E25DED">
            <w:pPr>
              <w:pStyle w:val="ContactInfo"/>
              <w:jc w:val="center"/>
            </w:pPr>
            <w:r>
              <w:t xml:space="preserve">  </w: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rPr>
              <mc:AlternateContent>
                <mc:Choice Requires="wpg">
                  <w:drawing>
                    <wp:inline distT="0" distB="0" distL="0" distR="0" wp14:anchorId="0CF46EE2" wp14:editId="6F88DC9D">
                      <wp:extent cx="274320" cy="274320"/>
                      <wp:effectExtent l="0" t="0" r="11430" b="1143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chemeClr val="bg1">
                                  <a:lumMod val="85000"/>
                                </a:schemeClr>
                              </a:solidFill>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5"/>
                                </a:solid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F1BF5E6"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SfMEA&#10;AADbAAAADwAAAGRycy9kb3ducmV2LnhtbERP32vCMBB+H/g/hBP2NlPHkFFNy1YQxoYPWn0/mltT&#10;1lxKktm6v94Iwt7u4/t5m3KyvTiTD51jBctFBoK4cbrjVsGx3j69gggRWWPvmBRcKEBZzB42mGs3&#10;8p7Oh9iKFMIhRwUmxiGXMjSGLIaFG4gT9+28xZigb6X2OKZw28vnLFtJix2nBoMDVYaan8OvVfA+&#10;VsN0qf/cabXzpgqfuy+qtFKP8+ltDSLSFP/Fd/eHTvNf4PZLOk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K0nz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007faa [3208]" strokecolor="white [3212]"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2vsAA&#10;AADbAAAADwAAAGRycy9kb3ducmV2LnhtbERPS4vCMBC+C/6HMIIX0XSLinaNIruIHrz4us82s23Y&#10;ZlKarNZ/bwTB23x8z1msWluJKzXeOFbwMUpAEOdOGy4UnE+b4QyED8gaK8ek4E4eVstuZ4GZdjc+&#10;0PUYChFD2GeooAyhzqT0eUkW/cjVxJH7dY3FEGFTSN3gLYbbSqZJMpUWDceGEmv6Kin/O/5bBT/7&#10;9HtLepLOzTis5wNzqZNxpVS/164/QQRqw1v8cu90nD+B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k2vsAAAADbAAAADwAAAAAAAAAAAAAAAACYAgAAZHJzL2Rvd25y&#10;ZXYueG1sUEsFBgAAAAAEAAQA9QAAAIUDAAAAAA==&#10;" path="m54,l815,r17,3l847,10r11,12l866,37r3,17l866,71r-8,15l847,98r-15,8l815,108r-761,l37,106,22,98,10,86,3,71,,54,3,37,10,22,22,10,37,3,54,xe" filled="f" strokecolor="white [3212]"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ycAA&#10;AADbAAAADwAAAGRycy9kb3ducmV2LnhtbERPS4vCMBC+C/6HMIIX0XSLinaNIruIHrz4us82s23Y&#10;ZlKarNZ/bwTB23x8z1msWluJKzXeOFbwMUpAEOdOGy4UnE+b4QyED8gaK8ek4E4eVstuZ4GZdjc+&#10;0PUYChFD2GeooAyhzqT0eUkW/cjVxJH7dY3FEGFTSN3gLYbbSqZJMpUWDceGEmv6Kin/O/5bBT/7&#10;9HtLepLOzTis5wNzqZNxpVS/164/QQRqw1v8cu90nD+F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uoycAAAADbAAAADwAAAAAAAAAAAAAAAACYAgAAZHJzL2Rvd25y&#10;ZXYueG1sUEsFBgAAAAAEAAQA9QAAAIUDAAAAAA==&#10;" path="m54,l815,r17,2l847,10r11,12l866,37r3,17l866,71r-8,15l847,98r-15,7l815,108r-761,l37,105,22,98,10,86,3,71,,54,3,37,10,22,22,10,37,2,54,xe" filled="f" strokecolor="white [3212]"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zHMEA&#10;AADbAAAADwAAAGRycy9kb3ducmV2LnhtbERPPWvDMBDdC/kP4gJdSiM3QxPcKCE0FHuNnSHZrtbV&#10;MrFORlJj999HhUK3e7zP2+wm24sb+dA5VvCyyEAQN0533Co41R/PaxAhImvsHZOCHwqw284eNphr&#10;N/KRblVsRQrhkKMCE+OQSxkaQxbDwg3Eifty3mJM0LdSexxTuO3lMstepcWOU4PBgd4NNdfq2yrI&#10;DI2Hwyf7+rwqL9PTuhj9slDqcT7t30BEmuK/+M9d6jR/Bb+/p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MxzBAAAA2wAAAA8AAAAAAAAAAAAAAAAAmAIAAGRycy9kb3du&#10;cmV2LnhtbFBLBQYAAAAABAAEAPUAAACGAwAAAAA=&#10;" path="m54,l815,r17,3l847,11r11,12l866,37r3,18l866,72r-8,15l847,98r-15,8l815,109r-761,l37,106,22,98,10,87,3,72,,55,3,37,10,23,22,11,37,3,54,xe" filled="f" strokecolor="white [3212]"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B26CE8" w:rsidP="007850D1">
            <w:pPr>
              <w:pStyle w:val="Heading1"/>
              <w:outlineLvl w:val="0"/>
            </w:pPr>
            <w:sdt>
              <w:sdtPr>
                <w:alias w:val="Objective:"/>
                <w:tag w:val="Objective:"/>
                <w:id w:val="-376709012"/>
                <w:placeholder>
                  <w:docPart w:val="B85EA760D85F4FFF85255DBF572D2BBF"/>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3885F8B86EB3468A9868BB00FBDBBE81"/>
        </w:placeholder>
        <w:temporary/>
        <w:showingPlcHdr/>
        <w15:appearance w15:val="hidden"/>
      </w:sdtPr>
      <w:sdtEndPr/>
      <w:sdtContent>
        <w:p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rPr>
              <mc:AlternateContent>
                <mc:Choice Requires="wpg">
                  <w:drawing>
                    <wp:inline distT="0" distB="0" distL="0" distR="0" wp14:anchorId="17028F3C" wp14:editId="5EED5B5B">
                      <wp:extent cx="274320" cy="274320"/>
                      <wp:effectExtent l="0" t="0" r="11430" b="1143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rgbClr val="0070C0"/>
                              </a:solidFill>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5D1B4E"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HBb3GvxGAAAaI8AAA4AAAAAAAAAAAAA&#10;AAAALgIAAGRycy9lMm9Eb2MueG1sUEsBAi0AFAAGAAgAAAAhABhq7IfZAAAAAwEAAA8AAAAAAAAA&#10;AAAAAAAASxsAAGRycy9kb3ducmV2LnhtbFBLBQYAAAAABAAEAPMAAABR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8HMMA&#10;AADbAAAADwAAAGRycy9kb3ducmV2LnhtbERPS2vCQBC+F/wPyxR6azYVWjW6ERGUHFrBtAePY3by&#10;wOxszG5j/PfdQqG3+fies1qPphUD9a6xrOAlikEQF1Y3XCn4+tw9z0E4j6yxtUwK7uRgnU4eVpho&#10;e+MjDbmvRAhhl6CC2vsukdIVNRl0ke2IA1fa3qAPsK+k7vEWwk0rp3H8Jg02HBpq7GhbU3HJv40C&#10;O33FPDvrIfvYX9+706w8LO5SqafHcbME4Wn0/+I/d6bD/AX8/hIO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8H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white [3212]"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7qL0A&#10;AADbAAAADwAAAGRycy9kb3ducmV2LnhtbERPTw/BMBS/S3yH5knc6DiIjBKRSDgxHBxf1mcd6+uy&#10;FuPT60Hi+Mvv/3zZ2ko8qfGlYwWjYQKCOHe65ELB+bQZTEH4gKyxckwK3uRhueh25phq9+KMnsdQ&#10;iBjCPkUFJoQ6ldLnhiz6oauJI3d1jcUQYVNI3eArhttKjpNkIi2WHBsM1rQ2lN+PD6vgo++T1eWQ&#10;r/fZ7lwmt1s2zXZGqX6vXc1ABGrDX/xzb7WCcVwfv8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MC7qL0AAADbAAAADwAAAAAAAAAAAAAAAACYAgAAZHJzL2Rvd25yZXYu&#10;eG1sUEsFBgAAAAAEAAQA9QAAAIIDA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ed="f" strokecolor="white [3212]"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B26CE8" w:rsidP="002146F8">
            <w:pPr>
              <w:pStyle w:val="Heading1"/>
              <w:outlineLvl w:val="0"/>
            </w:pPr>
            <w:sdt>
              <w:sdtPr>
                <w:alias w:val="Education:"/>
                <w:tag w:val="Education:"/>
                <w:id w:val="1586649636"/>
                <w:placeholder>
                  <w:docPart w:val="90AA50E85FE54065AFD3D644B3096413"/>
                </w:placeholder>
                <w:temporary/>
                <w:showingPlcHdr/>
                <w15:appearance w15:val="hidden"/>
              </w:sdtPr>
              <w:sdtEndPr/>
              <w:sdtContent>
                <w:r w:rsidR="00DD2D34" w:rsidRPr="00565B06">
                  <w:t>Education</w:t>
                </w:r>
              </w:sdtContent>
            </w:sdt>
          </w:p>
        </w:tc>
      </w:tr>
    </w:tbl>
    <w:p w:rsidR="007C0E0E" w:rsidRPr="00565B06" w:rsidRDefault="00B26CE8" w:rsidP="00B47E1E">
      <w:pPr>
        <w:pStyle w:val="Heading2"/>
      </w:pPr>
      <w:sdt>
        <w:sdtPr>
          <w:rPr>
            <w:color w:val="000000" w:themeColor="text1"/>
          </w:rPr>
          <w:alias w:val="Enter degree title 1:"/>
          <w:tag w:val="Enter degree title 1:"/>
          <w:id w:val="-1503204292"/>
          <w:placeholder>
            <w:docPart w:val="33CDB8CED2E44DEF9D820ABEF863302C"/>
          </w:placeholder>
          <w:temporary/>
          <w:showingPlcHdr/>
          <w15:appearance w15:val="hidden"/>
        </w:sdtPr>
        <w:sdtEndPr/>
        <w:sdtContent>
          <w:r w:rsidR="007C0E0E" w:rsidRPr="00DD5740">
            <w:rPr>
              <w:color w:val="000000" w:themeColor="text1"/>
            </w:rPr>
            <w:t>Degree Title</w:t>
          </w:r>
        </w:sdtContent>
      </w:sdt>
      <w:r w:rsidR="007C0E0E" w:rsidRPr="00DD5740">
        <w:rPr>
          <w:color w:val="000000" w:themeColor="text1"/>
        </w:rPr>
        <w:t xml:space="preserve"> | </w:t>
      </w:r>
      <w:sdt>
        <w:sdtPr>
          <w:rPr>
            <w:rStyle w:val="Emphasis"/>
          </w:rPr>
          <w:alias w:val="Enter school 1:"/>
          <w:tag w:val="Enter school 1:"/>
          <w:id w:val="352003123"/>
          <w:placeholder>
            <w:docPart w:val="AF98DA9B4707449BB5878581F63039BB"/>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rsidR="007C0E0E" w:rsidRPr="00565B06" w:rsidRDefault="00B26CE8" w:rsidP="004F199F">
      <w:pPr>
        <w:pStyle w:val="Heading3"/>
      </w:pPr>
      <w:sdt>
        <w:sdtPr>
          <w:alias w:val="Enter dates from for school 1: "/>
          <w:tag w:val="Enter dates from for school 1: "/>
          <w:id w:val="-1066028553"/>
          <w:placeholder>
            <w:docPart w:val="5CD358A351274AE6B8AB69AEC6845407"/>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05357AC1350F4CB6A1E38AE717A7B0C8"/>
          </w:placeholder>
          <w:temporary/>
          <w:showingPlcHdr/>
          <w15:appearance w15:val="hidden"/>
        </w:sdtPr>
        <w:sdtEndPr/>
        <w:sdtContent>
          <w:r w:rsidR="007C0E0E" w:rsidRPr="00565B06">
            <w:t>To</w:t>
          </w:r>
        </w:sdtContent>
      </w:sdt>
    </w:p>
    <w:p w:rsidR="000E24AC" w:rsidRPr="00565B06" w:rsidRDefault="00B26CE8" w:rsidP="007850D1">
      <w:sdt>
        <w:sdtPr>
          <w:alias w:val="Enter education details 1:"/>
          <w:tag w:val="Enter education details 1:"/>
          <w:id w:val="923453648"/>
          <w:placeholder>
            <w:docPart w:val="75044D3BE32D4D9EA8D56EF056919844"/>
          </w:placeholder>
          <w:temporary/>
          <w:showingPlcHdr/>
          <w15:appearance w15:val="hidden"/>
        </w:sdtPr>
        <w:sdtEndPr/>
        <w:sdtContent>
          <w:r w:rsidR="007C0E0E" w:rsidRPr="00565B06">
            <w:t>It’s okay to brag about your GPA, awards, and honors. Feel free to summarize your coursework too.</w:t>
          </w:r>
        </w:sdtContent>
      </w:sdt>
    </w:p>
    <w:p w:rsidR="007C0E0E" w:rsidRPr="00565B06" w:rsidRDefault="00B26CE8" w:rsidP="00B47E1E">
      <w:pPr>
        <w:pStyle w:val="Heading2"/>
      </w:pPr>
      <w:sdt>
        <w:sdtPr>
          <w:alias w:val="Enter degree title 2:"/>
          <w:tag w:val="Enter degree title 2:"/>
          <w:id w:val="1190800080"/>
          <w:placeholder>
            <w:docPart w:val="CD2908FDD3EC4A4EA6FCB2985BF27CEE"/>
          </w:placeholder>
          <w:temporary/>
          <w:showingPlcHdr/>
          <w15:appearance w15:val="hidden"/>
        </w:sdtPr>
        <w:sdtEndPr/>
        <w:sdtContent>
          <w:r w:rsidR="007C0E0E" w:rsidRPr="00402BCE">
            <w:rPr>
              <w:color w:val="003F55" w:themeColor="accent5" w:themeShade="80"/>
            </w:rPr>
            <w:t>Degree Title</w:t>
          </w:r>
        </w:sdtContent>
      </w:sdt>
      <w:r w:rsidR="007C0E0E" w:rsidRPr="00565B06">
        <w:t xml:space="preserve"> | </w:t>
      </w:r>
      <w:sdt>
        <w:sdtPr>
          <w:rPr>
            <w:rStyle w:val="Emphasis"/>
          </w:rPr>
          <w:alias w:val="Enter school 2:"/>
          <w:tag w:val="Enter school 2:"/>
          <w:id w:val="-1213268753"/>
          <w:placeholder>
            <w:docPart w:val="D90B350E01F84B53B02CF32905A5078B"/>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rsidR="007C0E0E" w:rsidRPr="00565B06" w:rsidRDefault="00B26CE8" w:rsidP="004F199F">
      <w:pPr>
        <w:pStyle w:val="Heading3"/>
      </w:pPr>
      <w:sdt>
        <w:sdtPr>
          <w:alias w:val="Enter dates from for school 2: "/>
          <w:tag w:val="Enter dates from for school 2: "/>
          <w:id w:val="-910847279"/>
          <w:placeholder>
            <w:docPart w:val="B076161F79FD4EF0A5963D75E2114190"/>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C474E68830C84CB5B7DF52B4518DDFA2"/>
          </w:placeholder>
          <w:temporary/>
          <w:showingPlcHdr/>
          <w15:appearance w15:val="hidden"/>
        </w:sdtPr>
        <w:sdtEndPr/>
        <w:sdtContent>
          <w:r w:rsidR="007C0E0E" w:rsidRPr="00565B06">
            <w:t>To</w:t>
          </w:r>
        </w:sdtContent>
      </w:sdt>
    </w:p>
    <w:p w:rsidR="007C0E0E" w:rsidRDefault="00B26CE8" w:rsidP="007C0E0E">
      <w:sdt>
        <w:sdtPr>
          <w:alias w:val="Enter education details 2:"/>
          <w:tag w:val="Enter education details 2:"/>
          <w:id w:val="-213357100"/>
          <w:placeholder>
            <w:docPart w:val="856D8E47A12A442B9CF4087B53E97F0A"/>
          </w:placeholder>
          <w:temporary/>
          <w:showingPlcHdr/>
          <w15:appearance w15:val="hidden"/>
        </w:sdtPr>
        <w:sdtEndPr/>
        <w:sdtContent>
          <w:r w:rsidR="007C0E0E" w:rsidRPr="00565B06">
            <w:t>It’s okay to brag about your GPA, awards, and honors. Feel free to summarize your coursework too.</w:t>
          </w:r>
        </w:sdtContent>
      </w:sdt>
    </w:p>
    <w:p w:rsidR="00E25DED" w:rsidRPr="00565B06" w:rsidRDefault="00E25DED" w:rsidP="007C0E0E">
      <w:r>
        <w:t xml:space="preserve">Thesis Title: </w:t>
      </w:r>
      <w:proofErr w:type="gramStart"/>
      <w:r>
        <w:t>“ the</w:t>
      </w:r>
      <w:proofErr w:type="gramEnd"/>
      <w:r>
        <w:t xml:space="preserve"> impact of ……………………..” (Published)</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rPr>
              <mc:AlternateContent>
                <mc:Choice Requires="wpg">
                  <w:drawing>
                    <wp:inline distT="0" distB="0" distL="0" distR="0" wp14:anchorId="22A968DE" wp14:editId="24E0F5ED">
                      <wp:extent cx="274320" cy="274320"/>
                      <wp:effectExtent l="0" t="0" r="11430" b="1143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chemeClr val="accent5"/>
                              </a:solidFill>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FCDC48"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0MQA&#10;AADbAAAADwAAAGRycy9kb3ducmV2LnhtbESPQWvCQBSE74L/YXmCt7oxoLWpq0hBycEWjD14fGaf&#10;SWj2bZpdY/z3bqHgcZiZb5jluje16Kh1lWUF00kEgji3uuJCwfdx+7IA4TyyxtoyKbiTg/VqOFhi&#10;ou2ND9RlvhABwi5BBaX3TSKly0sy6Ca2IQ7exbYGfZBtIXWLtwA3tYyjaC4NVhwWSmzoo6T8J7sa&#10;BTaeYZaedZd+7n73zen18vV2l0qNR/3mHYSn3j/D/+1UK4hj+Ps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ZJND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white [3212]"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febMMA&#10;AADbAAAADwAAAGRycy9kb3ducmV2LnhtbESP0WoCMRRE3wv9h3AFX0rNVtuiW6Ooi1T6VvUDLpvb&#10;3eDmZkmiu/69EYQ+DjNzhpkve9uIC/lgHCt4G2UgiEunDVcKjoft6xREiMgaG8ek4EoBlovnpznm&#10;2nX8S5d9rESCcMhRQR1jm0sZyposhpFriZP357zFmKSvpPbYJbht5DjLPqVFw2mhxpY2NZWn/dkq&#10;KH52H/S9ktJMixc/M937sVg7pYaDfvUFIlIf/8OP9k4rGE/g/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febM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ed="f" strokecolor="white [3212]"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B26CE8" w:rsidP="0004158B">
            <w:pPr>
              <w:pStyle w:val="Heading1"/>
              <w:outlineLvl w:val="0"/>
            </w:pPr>
            <w:sdt>
              <w:sdtPr>
                <w:alias w:val="Education:"/>
                <w:tag w:val="Education:"/>
                <w:id w:val="-2131392780"/>
                <w:placeholder>
                  <w:docPart w:val="4BC56D16CE7F41DAA4263B8E22184600"/>
                </w:placeholder>
                <w:temporary/>
                <w:showingPlcHdr/>
                <w15:appearance w15:val="hidden"/>
              </w:sdtPr>
              <w:sdtEndPr/>
              <w:sdtContent>
                <w:r w:rsidR="005E088C" w:rsidRPr="00565B06">
                  <w:t>Experience</w:t>
                </w:r>
              </w:sdtContent>
            </w:sdt>
          </w:p>
        </w:tc>
      </w:tr>
    </w:tbl>
    <w:p w:rsidR="005E088C" w:rsidRPr="00565B06" w:rsidRDefault="00B26CE8" w:rsidP="00B47E1E">
      <w:pPr>
        <w:pStyle w:val="Heading2"/>
      </w:pPr>
      <w:sdt>
        <w:sdtPr>
          <w:alias w:val="Enter job title 1:"/>
          <w:tag w:val="Enter job title 1:"/>
          <w:id w:val="1751545020"/>
          <w:placeholder>
            <w:docPart w:val="C8E21D1CC28B4CB7BC483C7F69102FF7"/>
          </w:placeholder>
          <w:temporary/>
          <w:showingPlcHdr/>
          <w15:appearance w15:val="hidden"/>
        </w:sdtPr>
        <w:sdtEndPr/>
        <w:sdtContent>
          <w:r w:rsidR="005E088C" w:rsidRPr="00DD5740">
            <w:rPr>
              <w:color w:val="000000" w:themeColor="text1"/>
            </w:rPr>
            <w:t>Job Title</w:t>
          </w:r>
        </w:sdtContent>
      </w:sdt>
      <w:r w:rsidR="005E088C" w:rsidRPr="00565B06">
        <w:t xml:space="preserve"> | </w:t>
      </w:r>
      <w:sdt>
        <w:sdtPr>
          <w:rPr>
            <w:rStyle w:val="Emphasis"/>
          </w:rPr>
          <w:alias w:val="Enter company 1:"/>
          <w:tag w:val="Enter company 1:"/>
          <w:id w:val="-1514523931"/>
          <w:placeholder>
            <w:docPart w:val="57D21143D5F14ED68B592B057F44FF72"/>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rsidR="005E088C" w:rsidRPr="00565B06" w:rsidRDefault="00B26CE8" w:rsidP="004F199F">
      <w:pPr>
        <w:pStyle w:val="Heading3"/>
      </w:pPr>
      <w:sdt>
        <w:sdtPr>
          <w:alias w:val="Enter dates from for company 1: "/>
          <w:tag w:val="Enter dates from for company 1: "/>
          <w:id w:val="-1157291985"/>
          <w:placeholder>
            <w:docPart w:val="5CF00D6710AA4FEC80E804B7468A6C07"/>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D809D7A5B6E7429A8BDC3D8BC12D6248"/>
          </w:placeholder>
          <w:temporary/>
          <w:showingPlcHdr/>
          <w15:appearance w15:val="hidden"/>
        </w:sdtPr>
        <w:sdtEndPr/>
        <w:sdtContent>
          <w:r w:rsidR="005E088C" w:rsidRPr="00565B06">
            <w:t>To</w:t>
          </w:r>
        </w:sdtContent>
      </w:sdt>
    </w:p>
    <w:p w:rsidR="005E088C" w:rsidRPr="00565B06" w:rsidRDefault="00B26CE8" w:rsidP="005E088C">
      <w:sdt>
        <w:sdtPr>
          <w:alias w:val="Enter job details 1:"/>
          <w:tag w:val="Enter job details 1:"/>
          <w:id w:val="1875349761"/>
          <w:placeholder>
            <w:docPart w:val="DA8DEE8113EE4AE2A7A8790BFC59BAD8"/>
          </w:placeholder>
          <w:temporary/>
          <w:showingPlcHdr/>
          <w15:appearance w15:val="hidden"/>
        </w:sdtPr>
        <w:sdtEndPr/>
        <w:sdtContent>
          <w:r w:rsidR="005E088C" w:rsidRPr="00565B06">
            <w:t>Describe your responsibilities and achievements in terms of impact and results. Use examples, but keep in short.</w:t>
          </w:r>
        </w:sdtContent>
      </w:sdt>
    </w:p>
    <w:p w:rsidR="005E088C" w:rsidRPr="00565B06" w:rsidRDefault="00B26CE8" w:rsidP="00B47E1E">
      <w:pPr>
        <w:pStyle w:val="Heading2"/>
      </w:pPr>
      <w:sdt>
        <w:sdtPr>
          <w:alias w:val="Enter job title 2:"/>
          <w:tag w:val="Enter job title 2:"/>
          <w:id w:val="897717812"/>
          <w:placeholder>
            <w:docPart w:val="13131D7320724997BE143EF8E0DCDDA4"/>
          </w:placeholder>
          <w:temporary/>
          <w:showingPlcHdr/>
          <w15:appearance w15:val="hidden"/>
        </w:sdtPr>
        <w:sdtEndPr/>
        <w:sdtContent>
          <w:r w:rsidR="005E088C" w:rsidRPr="00DD5740">
            <w:rPr>
              <w:color w:val="000000" w:themeColor="text1"/>
            </w:rPr>
            <w:t>Job Title</w:t>
          </w:r>
        </w:sdtContent>
      </w:sdt>
      <w:r w:rsidR="005E088C" w:rsidRPr="00565B06">
        <w:t xml:space="preserve"> | </w:t>
      </w:r>
      <w:sdt>
        <w:sdtPr>
          <w:rPr>
            <w:rStyle w:val="Emphasis"/>
          </w:rPr>
          <w:alias w:val="Enter company 2:"/>
          <w:tag w:val="Enter company 2:"/>
          <w:id w:val="557596676"/>
          <w:placeholder>
            <w:docPart w:val="5EAABA28027F4394996705F9AA0F071D"/>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rsidR="005E088C" w:rsidRPr="00565B06" w:rsidRDefault="00B26CE8" w:rsidP="004F199F">
      <w:pPr>
        <w:pStyle w:val="Heading3"/>
      </w:pPr>
      <w:sdt>
        <w:sdtPr>
          <w:alias w:val="Enter dates from for company 2: "/>
          <w:tag w:val="Enter dates from for company 2: "/>
          <w:id w:val="885609453"/>
          <w:placeholder>
            <w:docPart w:val="989500D079EC42CBBE67D33A2C053E8D"/>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7D1BB52E3766431CB5FA07BC9EA879B3"/>
          </w:placeholder>
          <w:temporary/>
          <w:showingPlcHdr/>
          <w15:appearance w15:val="hidden"/>
        </w:sdtPr>
        <w:sdtEndPr/>
        <w:sdtContent>
          <w:r w:rsidR="005E088C" w:rsidRPr="00565B06">
            <w:t>To</w:t>
          </w:r>
        </w:sdtContent>
      </w:sdt>
    </w:p>
    <w:p w:rsidR="005E088C" w:rsidRPr="00565B06" w:rsidRDefault="00B26CE8" w:rsidP="005E088C">
      <w:sdt>
        <w:sdtPr>
          <w:alias w:val="Enter job details 2:"/>
          <w:tag w:val="Enter job details 2:"/>
          <w:id w:val="-1720970551"/>
          <w:placeholder>
            <w:docPart w:val="34093367F1C349798EC2A6FDEB131343"/>
          </w:placeholder>
          <w:temporary/>
          <w:showingPlcHdr/>
          <w15:appearance w15:val="hidden"/>
        </w:sdtPr>
        <w:sdtEnd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rPr>
              <mc:AlternateContent>
                <mc:Choice Requires="wpg">
                  <w:drawing>
                    <wp:inline distT="0" distB="0" distL="0" distR="0" wp14:anchorId="4CC78A25" wp14:editId="21CD4A09">
                      <wp:extent cx="274320" cy="274320"/>
                      <wp:effectExtent l="0" t="0" r="11430" b="1143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rgbClr val="0070C0"/>
                              </a:solidFill>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AA8E87"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8pMUA&#10;AADbAAAADwAAAGRycy9kb3ducmV2LnhtbESPT2vCQBTE74V+h+UVetNNA7Y1upFSsOSghUYPHp/Z&#10;lz80+zZm1xi/fVcQehxm5jfMcjWaVgzUu8aygpdpBIK4sLrhSsF+t568g3AeWWNrmRRcycEqfXxY&#10;YqLthX9oyH0lAoRdggpq77tESlfUZNBNbUccvNL2Bn2QfSV1j5cAN62Mo+hVGmw4LNTY0WdNxW9+&#10;NgpsPMM8O+oh236dNt3hrfyeX6VSz0/jxwKEp9H/h+/tTCuIZ3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cLykxQAAANsAAAAPAAAAAAAAAAAAAAAAAJgCAABkcnMv&#10;ZG93bnJldi54bWxQSwUGAAAAAAQABAD1AAAAig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white [3212]"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Gq8EA&#10;AADbAAAADwAAAGRycy9kb3ducmV2LnhtbESPQYvCMBSE7wv+h/AEb2uqhyJdo4i64MFLq7DXR/Ns&#10;i81LSbK2+uuNIHgcZuYbZrkeTCtu5HxjWcFsmoAgLq1uuFJwPv1+L0D4gKyxtUwK7uRhvRp9LTHT&#10;tuecbkWoRISwz1BBHUKXSenLmgz6qe2Io3exzmCI0lVSO+wj3LRyniSpNNhwXKixo21N5bX4NwoW&#10;l/zP9MeczN4WMh16d3rsnFKT8bD5ARFoCJ/wu33QCuYpvL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BqvBAAAA2wAAAA8AAAAAAAAAAAAAAAAAmAIAAGRycy9kb3du&#10;cmV2LnhtbFBLBQYAAAAABAAEAPUAAACGAwAAAAA=&#10;" path="m35,l49,2r11,8l67,21r3,14l67,48,60,60,49,67,35,70,21,67,10,60,3,48,,35,3,21,10,10,21,2,35,xe" filled="f" strokecolor="white [3212]"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XSZ8QA&#10;AADbAAAADwAAAGRycy9kb3ducmV2LnhtbESPQWvCQBSE74L/YXmCN91YxZbUVbQgCMWDWvD6mn1m&#10;Q7NvY3ZN0v76riB4HGbmG2ax6mwpGqp94VjBZJyAIM6cLjhX8HXajt5A+ICssXRMCn7Jw2rZ7y0w&#10;1a7lAzXHkIsIYZ+iAhNClUrpM0MW/dhVxNG7uNpiiLLOpa6xjXBbypckmUuLBccFgxV9GMp+jjer&#10;4Oqwmbbmb785m+tsHi6fk/Prt1LDQbd+BxGoC8/wo73TCmZTuH+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V0mfEAAAA2wAAAA8AAAAAAAAAAAAAAAAAmAIAAGRycy9k&#10;b3ducmV2LnhtbFBLBQYAAAAABAAEAPUAAACJ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ed="f" strokecolor="white [3212]"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0fJcQA&#10;AADbAAAADwAAAGRycy9kb3ducmV2LnhtbESPQWvCQBSE74L/YXlCL6IbJYhEV5FSRenFquj1mX0m&#10;0ezbkN3G9N93C0KPw8x8w8yXrSlFQ7UrLCsYDSMQxKnVBWcKTsf1YArCeWSNpWVS8EMOlotuZ46J&#10;tk/+oubgMxEg7BJUkHtfJVK6NCeDbmgr4uDdbG3QB1lnUtf4DHBTynEUTaTBgsNCjhW955Q+Dt9G&#10;wUT3P+/l5Xy57j/aXbPRMZ0rq9Rbr13NQHhq/X/41d5qBXEMf1/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HyX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ed="f" strokecolor="white [3212]"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bzsAA&#10;AADbAAAADwAAAGRycy9kb3ducmV2LnhtbESPzarCMBSE94LvEM4Fd5oqKtJrlIt/uNTWjbtDc2zL&#10;bU5qE7W+vREEl8PMfMPMl62pxJ0aV1pWMBxEIIgzq0vOFZzSbX8GwnlkjZVlUvAkB8tFtzPHWNsH&#10;H+me+FwECLsYFRTe17GULivIoBvYmjh4F9sY9EE2udQNPgLcVHIURVNpsOSwUGBNq4Ky/+RmFPj9&#10;eppc7PlAw2TDXF13aZ3vlOr9tH+/IDy1/hv+tPdawXgC7y/h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vbzsAAAADbAAAADwAAAAAAAAAAAAAAAACYAgAAZHJzL2Rvd25y&#10;ZXYueG1sUEsFBgAAAAAEAAQA9QAAAIUD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ed="f" strokecolor="white [3212]"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B26CE8" w:rsidP="00AD6216">
            <w:pPr>
              <w:pStyle w:val="Heading1"/>
              <w:outlineLvl w:val="0"/>
            </w:pPr>
            <w:sdt>
              <w:sdtPr>
                <w:alias w:val="Skills:"/>
                <w:tag w:val="Skills:"/>
                <w:id w:val="-925109897"/>
                <w:placeholder>
                  <w:docPart w:val="7C18C1D43099480791135CA94C20A584"/>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sdt>
            <w:sdtPr>
              <w:alias w:val="Enter skills 1:"/>
              <w:tag w:val="Enter skills 1:"/>
              <w:id w:val="1844044575"/>
              <w:placeholder>
                <w:docPart w:val="DF0C18A1ED994A2CB0269FB949EF0DDB"/>
              </w:placeholder>
              <w:temporary/>
              <w:showingPlcHdr/>
              <w15:appearance w15:val="hidden"/>
            </w:sdtPr>
            <w:sdtEndPr/>
            <w:sdtContent>
              <w:bookmarkStart w:id="0" w:name="_GoBack" w:displacedByCustomXml="prev"/>
              <w:p w:rsidR="00143224" w:rsidRPr="00565B06" w:rsidRDefault="00AC7C34" w:rsidP="00565B06">
                <w:pPr>
                  <w:pStyle w:val="ListBullet"/>
                  <w:spacing w:after="80"/>
                </w:pPr>
                <w:r w:rsidRPr="00A6669B">
                  <w:rPr>
                    <w:color w:val="000000" w:themeColor="text1"/>
                  </w:rPr>
                  <w:t xml:space="preserve">List your </w:t>
                </w:r>
                <w:r w:rsidR="00625B8A" w:rsidRPr="00A6669B">
                  <w:rPr>
                    <w:color w:val="000000" w:themeColor="text1"/>
                  </w:rPr>
                  <w:t>strengths relevant for the role</w:t>
                </w:r>
                <w:r w:rsidR="0025163F" w:rsidRPr="00A6669B">
                  <w:rPr>
                    <w:color w:val="000000" w:themeColor="text1"/>
                  </w:rPr>
                  <w:t xml:space="preserve"> </w:t>
                </w:r>
                <w:r w:rsidRPr="00A6669B">
                  <w:rPr>
                    <w:color w:val="000000" w:themeColor="text1"/>
                  </w:rPr>
                  <w:t>you’re applying for</w:t>
                </w:r>
              </w:p>
              <w:bookmarkEnd w:id="0" w:displacedByCustomXml="next"/>
            </w:sdtContent>
          </w:sdt>
          <w:sdt>
            <w:sdtPr>
              <w:alias w:val="Enter skills 2:"/>
              <w:tag w:val="Enter skills 2:"/>
              <w:id w:val="1808195032"/>
              <w:placeholder>
                <w:docPart w:val="80E3D89F528F4D4292A36C0CCE2A4611"/>
              </w:placeholder>
              <w:temporary/>
              <w:showingPlcHdr/>
              <w15:appearance w15:val="hidden"/>
            </w:sdtPr>
            <w:sdtEndPr/>
            <w:sdtContent>
              <w:p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0746A8A95E3C4EC2A0259E5FBC87BA7A"/>
              </w:placeholder>
              <w:temporary/>
              <w:showingPlcHdr/>
              <w15:appearance w15:val="hidden"/>
            </w:sdtPr>
            <w:sdtEndPr/>
            <w:sdtContent>
              <w:p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7334DB3F45BD4FEF8FFFF27C7DF7A1CB"/>
              </w:placeholder>
              <w:temporary/>
              <w:showingPlcHdr/>
              <w15:appearance w15:val="hidden"/>
            </w:sdtPr>
            <w:sdtEndPr/>
            <w:sdtContent>
              <w:p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0A18157DBD7E4CD09F52F59A7EB9D430"/>
              </w:placeholder>
              <w:temporary/>
              <w:showingPlcHdr/>
              <w15:appearance w15:val="hidden"/>
            </w:sdtPr>
            <w:sdtEndPr/>
            <w:sdtContent>
              <w:p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rsidTr="00562422">
        <w:tc>
          <w:tcPr>
            <w:tcW w:w="725" w:type="dxa"/>
            <w:tcMar>
              <w:right w:w="216" w:type="dxa"/>
            </w:tcMar>
            <w:vAlign w:val="bottom"/>
          </w:tcPr>
          <w:p w:rsidR="00AC7C34" w:rsidRPr="00565B06" w:rsidRDefault="00075B13" w:rsidP="00075B13">
            <w:pPr>
              <w:pStyle w:val="Icons"/>
            </w:pPr>
            <w:r w:rsidRPr="00565B06">
              <w:rPr>
                <w:noProof/>
              </w:rPr>
              <mc:AlternateContent>
                <mc:Choice Requires="wpg">
                  <w:drawing>
                    <wp:inline distT="0" distB="0" distL="0" distR="0" wp14:anchorId="5488CD53" wp14:editId="2CEC1BBF">
                      <wp:extent cx="274320" cy="274320"/>
                      <wp:effectExtent l="0" t="0" r="11430" b="1143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rgbClr val="0070C0"/>
                              </a:solidFill>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DFFF766"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i6MUA&#10;AADbAAAADwAAAGRycy9kb3ducmV2LnhtbESPQWvCQBSE7wX/w/KE3upGabWN2YgILTm0gqkHj6/Z&#10;ZxLMvo3ZbYz/vlsQPA4z8w2TrAbTiJ46V1tWMJ1EIIgLq2suFey/359eQTiPrLGxTAqu5GCVjh4S&#10;jLW98I763JciQNjFqKDyvo2ldEVFBt3EtsTBO9rOoA+yK6Xu8BLgppGzKJpLgzWHhQpb2lRUnPJf&#10;o8DOXjDPfnSffX2cP9vD4rh9u0qlHsfDegnC0+Dv4Vs70wqeF/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WLoxQAAANsAAAAPAAAAAAAAAAAAAAAAAJgCAABkcnMv&#10;ZG93bnJldi54bWxQSwUGAAAAAAQABAD1AAAAig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white [3212]"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BvsIA&#10;AADbAAAADwAAAGRycy9kb3ducmV2LnhtbERPy2oCMRTdF/yHcAV3NWMRK6NRVCiWbkp94fI6uTMZ&#10;nNwMSarTfn2zKLg8nPd82dlG3MiH2rGC0TADQVw4XXOl4LB/e56CCBFZY+OYFPxQgOWi9zTHXLs7&#10;f9FtFyuRQjjkqMDE2OZShsKQxTB0LXHiSuctxgR9JbXHewq3jXzJsom0WHNqMNjSxlBx3X1bBeX5&#10;uJ5sP4Oxv9PxuS5Pr/7jdFFq0O9WMxCRuvgQ/7vftYJxGpu+p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4G+wgAAANsAAAAPAAAAAAAAAAAAAAAAAJgCAABkcnMvZG93&#10;bnJldi54bWxQSwUGAAAAAAQABAD1AAAAhwMAAAAA&#10;" path="m130,r27,3l181,10r22,12l223,38r16,20l251,80r7,24l261,131r-3,26l251,181r-12,23l223,223r-20,16l181,251r-24,8l130,261r-26,-2l80,251,57,239,38,223,22,204,10,181,2,157,,131,2,104,10,80,22,58,38,38,57,22,80,10,104,3,130,xe" filled="f" strokecolor="white [3212]"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8dsQA&#10;AADbAAAADwAAAGRycy9kb3ducmV2LnhtbESPT2sCMRTE74V+h/AKvRRNWqzoapRSKBWph269eHts&#10;3v7BzcuSpBq/vREKPQ4z8xtmuU62FyfyoXOs4XmsQBBXznTcaNj/fIxmIEJENtg7Jg0XCrBe3d8t&#10;sTDuzN90KmMjMoRDgRraGIdCylC1ZDGM3UCcvdp5izFL30jj8ZzhtpcvSk2lxY7zQosDvbdUHctf&#10;q8FvPncqfR1oO1Xlaz1LtX+aSK0fH9LbAkSkFP/Df+2N0TCZw+1L/g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I/HbEAAAA2wAAAA8AAAAAAAAAAAAAAAAAmAIAAGRycy9k&#10;b3ducmV2LnhtbFBLBQYAAAAABAAEAPUAAACJAwAAAAA=&#10;" path="m131,r26,3l182,10r22,12l223,38r16,20l251,80r8,24l262,131r-3,26l251,181r-12,23l223,223r-19,16l182,251r-25,8l131,261r-26,-2l80,251,58,239,39,223,23,204,11,181,3,157,,131,3,104,11,80,23,58,39,38,58,22,80,10,105,3,131,xe" filled="f" strokecolor="white [3212]"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bZcIA&#10;AADbAAAADwAAAGRycy9kb3ducmV2LnhtbERPTWsCMRC9F/wPYQRvNVuxVlajVEFavBRtFY/Tzexm&#10;6WayJKmu/npzKPT4eN/zZWcbcSYfascKnoYZCOLC6ZorBV+fm8cpiBCRNTaOScGVAiwXvYc55tpd&#10;eEfnfaxECuGQowITY5tLGQpDFsPQtcSJK523GBP0ldQeLyncNnKUZRNpsebUYLCltaHiZ/9rFZSn&#10;w2ry9hGMvU3Hp7o8vvjt8VupQb97nYGI1MV/8Z/7XSt4TuvT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tlwgAAANsAAAAPAAAAAAAAAAAAAAAAAJgCAABkcnMvZG93&#10;bnJldi54bWxQSwUGAAAAAAQABAD1AAAAhwMAAAAA&#10;" path="m130,r27,3l181,10r23,12l223,38r16,20l251,80r7,24l261,131r-3,26l251,181r-12,23l223,223r-19,16l181,251r-24,8l130,261r-26,-2l80,251,58,239,38,223,22,204,10,181,3,157,,131,3,104,10,80,22,58,38,38,58,22,80,10,104,3,130,xe" filled="f" strokecolor="white [3212]"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AC7C34" w:rsidRPr="00565B06" w:rsidRDefault="00AC7C34" w:rsidP="00E25DED">
            <w:pPr>
              <w:pStyle w:val="Heading1"/>
              <w:outlineLvl w:val="0"/>
            </w:pPr>
          </w:p>
        </w:tc>
      </w:tr>
    </w:tbl>
    <w:p w:rsidR="007A0F44" w:rsidRPr="00565B06" w:rsidRDefault="00B26CE8" w:rsidP="00316CE4">
      <w:sdt>
        <w:sdtPr>
          <w:alias w:val="Enter activities description:"/>
          <w:tag w:val="Enter activities description:"/>
          <w:id w:val="1235818971"/>
          <w:placeholder>
            <w:docPart w:val="DEEA5E7054D344B5B97BF56545E8E79B"/>
          </w:placeholder>
          <w:temporary/>
          <w:showingPlcHdr/>
          <w15:appearance w15:val="hidden"/>
        </w:sdtPr>
        <w:sdtEnd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CE8" w:rsidRDefault="00B26CE8" w:rsidP="00F534FB">
      <w:pPr>
        <w:spacing w:after="0"/>
      </w:pPr>
      <w:r>
        <w:separator/>
      </w:r>
    </w:p>
  </w:endnote>
  <w:endnote w:type="continuationSeparator" w:id="0">
    <w:p w:rsidR="00B26CE8" w:rsidRDefault="00B26CE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CE8" w:rsidRDefault="00B26CE8" w:rsidP="00F534FB">
      <w:pPr>
        <w:spacing w:after="0"/>
      </w:pPr>
      <w:r>
        <w:separator/>
      </w:r>
    </w:p>
  </w:footnote>
  <w:footnote w:type="continuationSeparator" w:id="0">
    <w:p w:rsidR="00B26CE8" w:rsidRDefault="00B26CE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C615F97"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CE"/>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30BC"/>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2BCE"/>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452B"/>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6669B"/>
    <w:rsid w:val="00A67CE0"/>
    <w:rsid w:val="00A77B4D"/>
    <w:rsid w:val="00A8052D"/>
    <w:rsid w:val="00A9077F"/>
    <w:rsid w:val="00AA04BD"/>
    <w:rsid w:val="00AA276C"/>
    <w:rsid w:val="00AB673E"/>
    <w:rsid w:val="00AC7C34"/>
    <w:rsid w:val="00AD121E"/>
    <w:rsid w:val="00AD518A"/>
    <w:rsid w:val="00AD6216"/>
    <w:rsid w:val="00AE2F61"/>
    <w:rsid w:val="00AE313B"/>
    <w:rsid w:val="00AE7650"/>
    <w:rsid w:val="00AF63AA"/>
    <w:rsid w:val="00B112B1"/>
    <w:rsid w:val="00B1221A"/>
    <w:rsid w:val="00B204FE"/>
    <w:rsid w:val="00B25746"/>
    <w:rsid w:val="00B26CE8"/>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942D5"/>
    <w:rsid w:val="00CA1ED0"/>
    <w:rsid w:val="00CA2E0A"/>
    <w:rsid w:val="00CB3192"/>
    <w:rsid w:val="00CB4E26"/>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D5740"/>
    <w:rsid w:val="00DE136D"/>
    <w:rsid w:val="00DE4136"/>
    <w:rsid w:val="00DE4550"/>
    <w:rsid w:val="00DE6534"/>
    <w:rsid w:val="00DF0F24"/>
    <w:rsid w:val="00DF7CF5"/>
    <w:rsid w:val="00DF7F4F"/>
    <w:rsid w:val="00E066EE"/>
    <w:rsid w:val="00E07D28"/>
    <w:rsid w:val="00E25DED"/>
    <w:rsid w:val="00E30CB9"/>
    <w:rsid w:val="00E379DC"/>
    <w:rsid w:val="00E46808"/>
    <w:rsid w:val="00E5521B"/>
    <w:rsid w:val="00E61D86"/>
    <w:rsid w:val="00E61FB1"/>
    <w:rsid w:val="00E63862"/>
    <w:rsid w:val="00E665C1"/>
    <w:rsid w:val="00E72DA3"/>
    <w:rsid w:val="00E97BD9"/>
    <w:rsid w:val="00EA05EA"/>
    <w:rsid w:val="00EE0848"/>
    <w:rsid w:val="00F03B1E"/>
    <w:rsid w:val="00F03F2C"/>
    <w:rsid w:val="00F1202D"/>
    <w:rsid w:val="00F217AB"/>
    <w:rsid w:val="00F35A06"/>
    <w:rsid w:val="00F435D3"/>
    <w:rsid w:val="00F46425"/>
    <w:rsid w:val="00F5078D"/>
    <w:rsid w:val="00F534FB"/>
    <w:rsid w:val="00F56FFE"/>
    <w:rsid w:val="00F80D81"/>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3D8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99\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0C00D9146C49449D4FADB309765CEA"/>
        <w:category>
          <w:name w:val="General"/>
          <w:gallery w:val="placeholder"/>
        </w:category>
        <w:types>
          <w:type w:val="bbPlcHdr"/>
        </w:types>
        <w:behaviors>
          <w:behavior w:val="content"/>
        </w:behaviors>
        <w:guid w:val="{7435C7D9-E73A-472C-BF5F-B76830B3D540}"/>
      </w:docPartPr>
      <w:docPartBody>
        <w:p w:rsidR="00686025" w:rsidRDefault="00B47EC2">
          <w:pPr>
            <w:pStyle w:val="1B0C00D9146C49449D4FADB309765CEA"/>
          </w:pPr>
          <w:r>
            <w:t xml:space="preserve">First </w:t>
          </w:r>
          <w:r w:rsidRPr="00565B06">
            <w:t>Name</w:t>
          </w:r>
        </w:p>
      </w:docPartBody>
    </w:docPart>
    <w:docPart>
      <w:docPartPr>
        <w:name w:val="EACF32E15CA243A180BFBE9895C16FB1"/>
        <w:category>
          <w:name w:val="General"/>
          <w:gallery w:val="placeholder"/>
        </w:category>
        <w:types>
          <w:type w:val="bbPlcHdr"/>
        </w:types>
        <w:behaviors>
          <w:behavior w:val="content"/>
        </w:behaviors>
        <w:guid w:val="{3048E732-1F87-4FB0-8CAF-34E68540690E}"/>
      </w:docPartPr>
      <w:docPartBody>
        <w:p w:rsidR="00686025" w:rsidRDefault="00B47EC2">
          <w:pPr>
            <w:pStyle w:val="EACF32E15CA243A180BFBE9895C16FB1"/>
          </w:pPr>
          <w:r w:rsidRPr="00565B06">
            <w:t>Last Name</w:t>
          </w:r>
        </w:p>
      </w:docPartBody>
    </w:docPart>
    <w:docPart>
      <w:docPartPr>
        <w:name w:val="6DFC7A5C374247D6B59E8539283DF389"/>
        <w:category>
          <w:name w:val="General"/>
          <w:gallery w:val="placeholder"/>
        </w:category>
        <w:types>
          <w:type w:val="bbPlcHdr"/>
        </w:types>
        <w:behaviors>
          <w:behavior w:val="content"/>
        </w:behaviors>
        <w:guid w:val="{C8DDC135-8F5A-49B3-9561-3C1662E339E7}"/>
      </w:docPartPr>
      <w:docPartBody>
        <w:p w:rsidR="00686025" w:rsidRDefault="00B47EC2">
          <w:pPr>
            <w:pStyle w:val="6DFC7A5C374247D6B59E8539283DF389"/>
          </w:pPr>
          <w:r w:rsidRPr="009D0878">
            <w:t>Address</w:t>
          </w:r>
        </w:p>
      </w:docPartBody>
    </w:docPart>
    <w:docPart>
      <w:docPartPr>
        <w:name w:val="77B79721887044C1BAB9A4B01CC857CA"/>
        <w:category>
          <w:name w:val="General"/>
          <w:gallery w:val="placeholder"/>
        </w:category>
        <w:types>
          <w:type w:val="bbPlcHdr"/>
        </w:types>
        <w:behaviors>
          <w:behavior w:val="content"/>
        </w:behaviors>
        <w:guid w:val="{DDD3A267-5C94-401D-B01D-78CCE738D800}"/>
      </w:docPartPr>
      <w:docPartBody>
        <w:p w:rsidR="00686025" w:rsidRDefault="00B47EC2">
          <w:pPr>
            <w:pStyle w:val="77B79721887044C1BAB9A4B01CC857CA"/>
          </w:pPr>
          <w:r w:rsidRPr="009D0878">
            <w:t>Phone</w:t>
          </w:r>
        </w:p>
      </w:docPartBody>
    </w:docPart>
    <w:docPart>
      <w:docPartPr>
        <w:name w:val="5231221B17414AFA910BAF808B33A1FA"/>
        <w:category>
          <w:name w:val="General"/>
          <w:gallery w:val="placeholder"/>
        </w:category>
        <w:types>
          <w:type w:val="bbPlcHdr"/>
        </w:types>
        <w:behaviors>
          <w:behavior w:val="content"/>
        </w:behaviors>
        <w:guid w:val="{1F30D0E8-FCF4-4B53-ABDA-B3EFF4078016}"/>
      </w:docPartPr>
      <w:docPartBody>
        <w:p w:rsidR="00686025" w:rsidRDefault="00B47EC2">
          <w:pPr>
            <w:pStyle w:val="5231221B17414AFA910BAF808B33A1FA"/>
          </w:pPr>
          <w:r w:rsidRPr="009D0878">
            <w:t>Email</w:t>
          </w:r>
        </w:p>
      </w:docPartBody>
    </w:docPart>
    <w:docPart>
      <w:docPartPr>
        <w:name w:val="3861D7702D364ABD9DA559707251EFBA"/>
        <w:category>
          <w:name w:val="General"/>
          <w:gallery w:val="placeholder"/>
        </w:category>
        <w:types>
          <w:type w:val="bbPlcHdr"/>
        </w:types>
        <w:behaviors>
          <w:behavior w:val="content"/>
        </w:behaviors>
        <w:guid w:val="{2096B6BC-A55D-465F-A3CB-358F5E7D4E17}"/>
      </w:docPartPr>
      <w:docPartBody>
        <w:p w:rsidR="00686025" w:rsidRDefault="00B47EC2">
          <w:pPr>
            <w:pStyle w:val="3861D7702D364ABD9DA559707251EFBA"/>
          </w:pPr>
          <w:r w:rsidRPr="009D0878">
            <w:t>LinkedIn Profile</w:t>
          </w:r>
        </w:p>
      </w:docPartBody>
    </w:docPart>
    <w:docPart>
      <w:docPartPr>
        <w:name w:val="B85EA760D85F4FFF85255DBF572D2BBF"/>
        <w:category>
          <w:name w:val="General"/>
          <w:gallery w:val="placeholder"/>
        </w:category>
        <w:types>
          <w:type w:val="bbPlcHdr"/>
        </w:types>
        <w:behaviors>
          <w:behavior w:val="content"/>
        </w:behaviors>
        <w:guid w:val="{6187B7BE-8000-4AB3-AD6A-9CD5F624497B}"/>
      </w:docPartPr>
      <w:docPartBody>
        <w:p w:rsidR="00686025" w:rsidRDefault="00B47EC2">
          <w:pPr>
            <w:pStyle w:val="B85EA760D85F4FFF85255DBF572D2BBF"/>
          </w:pPr>
          <w:r w:rsidRPr="00D85CA4">
            <w:t>Objective</w:t>
          </w:r>
        </w:p>
      </w:docPartBody>
    </w:docPart>
    <w:docPart>
      <w:docPartPr>
        <w:name w:val="3885F8B86EB3468A9868BB00FBDBBE81"/>
        <w:category>
          <w:name w:val="General"/>
          <w:gallery w:val="placeholder"/>
        </w:category>
        <w:types>
          <w:type w:val="bbPlcHdr"/>
        </w:types>
        <w:behaviors>
          <w:behavior w:val="content"/>
        </w:behaviors>
        <w:guid w:val="{9D17497D-18B9-4A78-8E19-C0889BF295D5}"/>
      </w:docPartPr>
      <w:docPartBody>
        <w:p w:rsidR="00686025" w:rsidRDefault="00B47EC2">
          <w:pPr>
            <w:pStyle w:val="3885F8B86EB3468A9868BB00FBDBBE81"/>
          </w:pPr>
          <w:r w:rsidRPr="00565B06">
            <w:t>To replace this text with you own, just click it and start typing. Briefly state your career objective, or summarize what makes you stand out. Use language from the job description as keywords.</w:t>
          </w:r>
        </w:p>
      </w:docPartBody>
    </w:docPart>
    <w:docPart>
      <w:docPartPr>
        <w:name w:val="90AA50E85FE54065AFD3D644B3096413"/>
        <w:category>
          <w:name w:val="General"/>
          <w:gallery w:val="placeholder"/>
        </w:category>
        <w:types>
          <w:type w:val="bbPlcHdr"/>
        </w:types>
        <w:behaviors>
          <w:behavior w:val="content"/>
        </w:behaviors>
        <w:guid w:val="{880945A9-1D44-467C-9F51-4ACB4F38FD73}"/>
      </w:docPartPr>
      <w:docPartBody>
        <w:p w:rsidR="00686025" w:rsidRDefault="00B47EC2">
          <w:pPr>
            <w:pStyle w:val="90AA50E85FE54065AFD3D644B3096413"/>
          </w:pPr>
          <w:r w:rsidRPr="00565B06">
            <w:t>Education</w:t>
          </w:r>
        </w:p>
      </w:docPartBody>
    </w:docPart>
    <w:docPart>
      <w:docPartPr>
        <w:name w:val="33CDB8CED2E44DEF9D820ABEF863302C"/>
        <w:category>
          <w:name w:val="General"/>
          <w:gallery w:val="placeholder"/>
        </w:category>
        <w:types>
          <w:type w:val="bbPlcHdr"/>
        </w:types>
        <w:behaviors>
          <w:behavior w:val="content"/>
        </w:behaviors>
        <w:guid w:val="{4B4BDF8A-0346-4837-A2CD-6485DB607CD3}"/>
      </w:docPartPr>
      <w:docPartBody>
        <w:p w:rsidR="00686025" w:rsidRDefault="00B47EC2">
          <w:pPr>
            <w:pStyle w:val="33CDB8CED2E44DEF9D820ABEF863302C"/>
          </w:pPr>
          <w:r w:rsidRPr="00565B06">
            <w:t>Degree Title</w:t>
          </w:r>
        </w:p>
      </w:docPartBody>
    </w:docPart>
    <w:docPart>
      <w:docPartPr>
        <w:name w:val="AF98DA9B4707449BB5878581F63039BB"/>
        <w:category>
          <w:name w:val="General"/>
          <w:gallery w:val="placeholder"/>
        </w:category>
        <w:types>
          <w:type w:val="bbPlcHdr"/>
        </w:types>
        <w:behaviors>
          <w:behavior w:val="content"/>
        </w:behaviors>
        <w:guid w:val="{6FCF1453-706E-4983-9DDC-96FD8FF88683}"/>
      </w:docPartPr>
      <w:docPartBody>
        <w:p w:rsidR="00686025" w:rsidRDefault="00B47EC2">
          <w:pPr>
            <w:pStyle w:val="AF98DA9B4707449BB5878581F63039BB"/>
          </w:pPr>
          <w:r w:rsidRPr="007175B9">
            <w:rPr>
              <w:rStyle w:val="Emphasis"/>
            </w:rPr>
            <w:t>School</w:t>
          </w:r>
        </w:p>
      </w:docPartBody>
    </w:docPart>
    <w:docPart>
      <w:docPartPr>
        <w:name w:val="5CD358A351274AE6B8AB69AEC6845407"/>
        <w:category>
          <w:name w:val="General"/>
          <w:gallery w:val="placeholder"/>
        </w:category>
        <w:types>
          <w:type w:val="bbPlcHdr"/>
        </w:types>
        <w:behaviors>
          <w:behavior w:val="content"/>
        </w:behaviors>
        <w:guid w:val="{0A451468-1EC1-4B70-8702-45E1BD17F86F}"/>
      </w:docPartPr>
      <w:docPartBody>
        <w:p w:rsidR="00686025" w:rsidRDefault="00B47EC2">
          <w:pPr>
            <w:pStyle w:val="5CD358A351274AE6B8AB69AEC6845407"/>
          </w:pPr>
          <w:r w:rsidRPr="00565B06">
            <w:t>Dates From</w:t>
          </w:r>
        </w:p>
      </w:docPartBody>
    </w:docPart>
    <w:docPart>
      <w:docPartPr>
        <w:name w:val="05357AC1350F4CB6A1E38AE717A7B0C8"/>
        <w:category>
          <w:name w:val="General"/>
          <w:gallery w:val="placeholder"/>
        </w:category>
        <w:types>
          <w:type w:val="bbPlcHdr"/>
        </w:types>
        <w:behaviors>
          <w:behavior w:val="content"/>
        </w:behaviors>
        <w:guid w:val="{6C6FAE32-DAAD-4AFF-89C6-B80477B20C08}"/>
      </w:docPartPr>
      <w:docPartBody>
        <w:p w:rsidR="00686025" w:rsidRDefault="00B47EC2">
          <w:pPr>
            <w:pStyle w:val="05357AC1350F4CB6A1E38AE717A7B0C8"/>
          </w:pPr>
          <w:r w:rsidRPr="00565B06">
            <w:t>To</w:t>
          </w:r>
        </w:p>
      </w:docPartBody>
    </w:docPart>
    <w:docPart>
      <w:docPartPr>
        <w:name w:val="75044D3BE32D4D9EA8D56EF056919844"/>
        <w:category>
          <w:name w:val="General"/>
          <w:gallery w:val="placeholder"/>
        </w:category>
        <w:types>
          <w:type w:val="bbPlcHdr"/>
        </w:types>
        <w:behaviors>
          <w:behavior w:val="content"/>
        </w:behaviors>
        <w:guid w:val="{25933FEE-0F29-41B3-8BE5-AAD0A7CA5CE3}"/>
      </w:docPartPr>
      <w:docPartBody>
        <w:p w:rsidR="00686025" w:rsidRDefault="00B47EC2">
          <w:pPr>
            <w:pStyle w:val="75044D3BE32D4D9EA8D56EF056919844"/>
          </w:pPr>
          <w:r w:rsidRPr="00565B06">
            <w:t>It’s okay to brag about your GPA, awards, and honors. Feel free to summarize your coursework too.</w:t>
          </w:r>
        </w:p>
      </w:docPartBody>
    </w:docPart>
    <w:docPart>
      <w:docPartPr>
        <w:name w:val="CD2908FDD3EC4A4EA6FCB2985BF27CEE"/>
        <w:category>
          <w:name w:val="General"/>
          <w:gallery w:val="placeholder"/>
        </w:category>
        <w:types>
          <w:type w:val="bbPlcHdr"/>
        </w:types>
        <w:behaviors>
          <w:behavior w:val="content"/>
        </w:behaviors>
        <w:guid w:val="{0CC792C2-8CA2-4866-80B9-73ACE81AF1C3}"/>
      </w:docPartPr>
      <w:docPartBody>
        <w:p w:rsidR="00686025" w:rsidRDefault="00B47EC2">
          <w:pPr>
            <w:pStyle w:val="CD2908FDD3EC4A4EA6FCB2985BF27CEE"/>
          </w:pPr>
          <w:r w:rsidRPr="00565B06">
            <w:t>Degree Title</w:t>
          </w:r>
        </w:p>
      </w:docPartBody>
    </w:docPart>
    <w:docPart>
      <w:docPartPr>
        <w:name w:val="D90B350E01F84B53B02CF32905A5078B"/>
        <w:category>
          <w:name w:val="General"/>
          <w:gallery w:val="placeholder"/>
        </w:category>
        <w:types>
          <w:type w:val="bbPlcHdr"/>
        </w:types>
        <w:behaviors>
          <w:behavior w:val="content"/>
        </w:behaviors>
        <w:guid w:val="{0A6E9933-8FA9-4DDF-840A-62D20D98A306}"/>
      </w:docPartPr>
      <w:docPartBody>
        <w:p w:rsidR="00686025" w:rsidRDefault="00B47EC2">
          <w:pPr>
            <w:pStyle w:val="D90B350E01F84B53B02CF32905A5078B"/>
          </w:pPr>
          <w:r w:rsidRPr="007175B9">
            <w:rPr>
              <w:rStyle w:val="Emphasis"/>
            </w:rPr>
            <w:t>School</w:t>
          </w:r>
        </w:p>
      </w:docPartBody>
    </w:docPart>
    <w:docPart>
      <w:docPartPr>
        <w:name w:val="B076161F79FD4EF0A5963D75E2114190"/>
        <w:category>
          <w:name w:val="General"/>
          <w:gallery w:val="placeholder"/>
        </w:category>
        <w:types>
          <w:type w:val="bbPlcHdr"/>
        </w:types>
        <w:behaviors>
          <w:behavior w:val="content"/>
        </w:behaviors>
        <w:guid w:val="{1CC6A38E-105A-4127-801E-43C5CC163EBD}"/>
      </w:docPartPr>
      <w:docPartBody>
        <w:p w:rsidR="00686025" w:rsidRDefault="00B47EC2">
          <w:pPr>
            <w:pStyle w:val="B076161F79FD4EF0A5963D75E2114190"/>
          </w:pPr>
          <w:r w:rsidRPr="00565B06">
            <w:t>Dates From</w:t>
          </w:r>
        </w:p>
      </w:docPartBody>
    </w:docPart>
    <w:docPart>
      <w:docPartPr>
        <w:name w:val="C474E68830C84CB5B7DF52B4518DDFA2"/>
        <w:category>
          <w:name w:val="General"/>
          <w:gallery w:val="placeholder"/>
        </w:category>
        <w:types>
          <w:type w:val="bbPlcHdr"/>
        </w:types>
        <w:behaviors>
          <w:behavior w:val="content"/>
        </w:behaviors>
        <w:guid w:val="{C6E2753E-AFFF-4F82-B714-7EF734932115}"/>
      </w:docPartPr>
      <w:docPartBody>
        <w:p w:rsidR="00686025" w:rsidRDefault="00B47EC2">
          <w:pPr>
            <w:pStyle w:val="C474E68830C84CB5B7DF52B4518DDFA2"/>
          </w:pPr>
          <w:r w:rsidRPr="00565B06">
            <w:t>To</w:t>
          </w:r>
        </w:p>
      </w:docPartBody>
    </w:docPart>
    <w:docPart>
      <w:docPartPr>
        <w:name w:val="856D8E47A12A442B9CF4087B53E97F0A"/>
        <w:category>
          <w:name w:val="General"/>
          <w:gallery w:val="placeholder"/>
        </w:category>
        <w:types>
          <w:type w:val="bbPlcHdr"/>
        </w:types>
        <w:behaviors>
          <w:behavior w:val="content"/>
        </w:behaviors>
        <w:guid w:val="{D03A0DA9-3FF1-4A8D-8A69-DB87523BA941}"/>
      </w:docPartPr>
      <w:docPartBody>
        <w:p w:rsidR="00686025" w:rsidRDefault="00B47EC2">
          <w:pPr>
            <w:pStyle w:val="856D8E47A12A442B9CF4087B53E97F0A"/>
          </w:pPr>
          <w:r w:rsidRPr="00565B06">
            <w:t>It’s okay to brag about your GPA, awards, and honors. Feel free to summarize your coursework too.</w:t>
          </w:r>
        </w:p>
      </w:docPartBody>
    </w:docPart>
    <w:docPart>
      <w:docPartPr>
        <w:name w:val="4BC56D16CE7F41DAA4263B8E22184600"/>
        <w:category>
          <w:name w:val="General"/>
          <w:gallery w:val="placeholder"/>
        </w:category>
        <w:types>
          <w:type w:val="bbPlcHdr"/>
        </w:types>
        <w:behaviors>
          <w:behavior w:val="content"/>
        </w:behaviors>
        <w:guid w:val="{6E56E068-DB27-40E7-B8EB-EB173432C041}"/>
      </w:docPartPr>
      <w:docPartBody>
        <w:p w:rsidR="00686025" w:rsidRDefault="00B47EC2">
          <w:pPr>
            <w:pStyle w:val="4BC56D16CE7F41DAA4263B8E22184600"/>
          </w:pPr>
          <w:r w:rsidRPr="00565B06">
            <w:t>Experience</w:t>
          </w:r>
        </w:p>
      </w:docPartBody>
    </w:docPart>
    <w:docPart>
      <w:docPartPr>
        <w:name w:val="C8E21D1CC28B4CB7BC483C7F69102FF7"/>
        <w:category>
          <w:name w:val="General"/>
          <w:gallery w:val="placeholder"/>
        </w:category>
        <w:types>
          <w:type w:val="bbPlcHdr"/>
        </w:types>
        <w:behaviors>
          <w:behavior w:val="content"/>
        </w:behaviors>
        <w:guid w:val="{3B3B1D20-BABC-4E3A-AE5F-78DC99E9E77A}"/>
      </w:docPartPr>
      <w:docPartBody>
        <w:p w:rsidR="00686025" w:rsidRDefault="00B47EC2">
          <w:pPr>
            <w:pStyle w:val="C8E21D1CC28B4CB7BC483C7F69102FF7"/>
          </w:pPr>
          <w:r w:rsidRPr="00565B06">
            <w:t>Job Title</w:t>
          </w:r>
        </w:p>
      </w:docPartBody>
    </w:docPart>
    <w:docPart>
      <w:docPartPr>
        <w:name w:val="57D21143D5F14ED68B592B057F44FF72"/>
        <w:category>
          <w:name w:val="General"/>
          <w:gallery w:val="placeholder"/>
        </w:category>
        <w:types>
          <w:type w:val="bbPlcHdr"/>
        </w:types>
        <w:behaviors>
          <w:behavior w:val="content"/>
        </w:behaviors>
        <w:guid w:val="{7B33BB16-F8A1-45AF-8935-91D42D0FDBD4}"/>
      </w:docPartPr>
      <w:docPartBody>
        <w:p w:rsidR="00686025" w:rsidRDefault="00B47EC2">
          <w:pPr>
            <w:pStyle w:val="57D21143D5F14ED68B592B057F44FF72"/>
          </w:pPr>
          <w:r w:rsidRPr="007175B9">
            <w:rPr>
              <w:rStyle w:val="Emphasis"/>
            </w:rPr>
            <w:t>Company</w:t>
          </w:r>
        </w:p>
      </w:docPartBody>
    </w:docPart>
    <w:docPart>
      <w:docPartPr>
        <w:name w:val="5CF00D6710AA4FEC80E804B7468A6C07"/>
        <w:category>
          <w:name w:val="General"/>
          <w:gallery w:val="placeholder"/>
        </w:category>
        <w:types>
          <w:type w:val="bbPlcHdr"/>
        </w:types>
        <w:behaviors>
          <w:behavior w:val="content"/>
        </w:behaviors>
        <w:guid w:val="{591C54B3-7410-4B22-8C06-CF14DBEA9F8F}"/>
      </w:docPartPr>
      <w:docPartBody>
        <w:p w:rsidR="00686025" w:rsidRDefault="00B47EC2">
          <w:pPr>
            <w:pStyle w:val="5CF00D6710AA4FEC80E804B7468A6C07"/>
          </w:pPr>
          <w:r w:rsidRPr="00565B06">
            <w:t>Dates From</w:t>
          </w:r>
        </w:p>
      </w:docPartBody>
    </w:docPart>
    <w:docPart>
      <w:docPartPr>
        <w:name w:val="D809D7A5B6E7429A8BDC3D8BC12D6248"/>
        <w:category>
          <w:name w:val="General"/>
          <w:gallery w:val="placeholder"/>
        </w:category>
        <w:types>
          <w:type w:val="bbPlcHdr"/>
        </w:types>
        <w:behaviors>
          <w:behavior w:val="content"/>
        </w:behaviors>
        <w:guid w:val="{749C5D3F-1552-4C4F-8B11-35897BEC9BDD}"/>
      </w:docPartPr>
      <w:docPartBody>
        <w:p w:rsidR="00686025" w:rsidRDefault="00B47EC2">
          <w:pPr>
            <w:pStyle w:val="D809D7A5B6E7429A8BDC3D8BC12D6248"/>
          </w:pPr>
          <w:r w:rsidRPr="00565B06">
            <w:t>To</w:t>
          </w:r>
        </w:p>
      </w:docPartBody>
    </w:docPart>
    <w:docPart>
      <w:docPartPr>
        <w:name w:val="DA8DEE8113EE4AE2A7A8790BFC59BAD8"/>
        <w:category>
          <w:name w:val="General"/>
          <w:gallery w:val="placeholder"/>
        </w:category>
        <w:types>
          <w:type w:val="bbPlcHdr"/>
        </w:types>
        <w:behaviors>
          <w:behavior w:val="content"/>
        </w:behaviors>
        <w:guid w:val="{CADFFC25-C284-4EB4-8A26-2062C60E9B2F}"/>
      </w:docPartPr>
      <w:docPartBody>
        <w:p w:rsidR="00686025" w:rsidRDefault="00B47EC2">
          <w:pPr>
            <w:pStyle w:val="DA8DEE8113EE4AE2A7A8790BFC59BAD8"/>
          </w:pPr>
          <w:r w:rsidRPr="00565B06">
            <w:t>Describe your responsibilities and achievements in terms of impact and results. Use examples, but keep in short.</w:t>
          </w:r>
        </w:p>
      </w:docPartBody>
    </w:docPart>
    <w:docPart>
      <w:docPartPr>
        <w:name w:val="13131D7320724997BE143EF8E0DCDDA4"/>
        <w:category>
          <w:name w:val="General"/>
          <w:gallery w:val="placeholder"/>
        </w:category>
        <w:types>
          <w:type w:val="bbPlcHdr"/>
        </w:types>
        <w:behaviors>
          <w:behavior w:val="content"/>
        </w:behaviors>
        <w:guid w:val="{D3DFBD60-65F9-403A-9B77-578CC9526F86}"/>
      </w:docPartPr>
      <w:docPartBody>
        <w:p w:rsidR="00686025" w:rsidRDefault="00B47EC2">
          <w:pPr>
            <w:pStyle w:val="13131D7320724997BE143EF8E0DCDDA4"/>
          </w:pPr>
          <w:r w:rsidRPr="00565B06">
            <w:t>Job Title</w:t>
          </w:r>
        </w:p>
      </w:docPartBody>
    </w:docPart>
    <w:docPart>
      <w:docPartPr>
        <w:name w:val="5EAABA28027F4394996705F9AA0F071D"/>
        <w:category>
          <w:name w:val="General"/>
          <w:gallery w:val="placeholder"/>
        </w:category>
        <w:types>
          <w:type w:val="bbPlcHdr"/>
        </w:types>
        <w:behaviors>
          <w:behavior w:val="content"/>
        </w:behaviors>
        <w:guid w:val="{40C92C3C-CEAF-433B-B2B8-7A075FD14E72}"/>
      </w:docPartPr>
      <w:docPartBody>
        <w:p w:rsidR="00686025" w:rsidRDefault="00B47EC2">
          <w:pPr>
            <w:pStyle w:val="5EAABA28027F4394996705F9AA0F071D"/>
          </w:pPr>
          <w:r w:rsidRPr="007175B9">
            <w:rPr>
              <w:rStyle w:val="Emphasis"/>
            </w:rPr>
            <w:t>Company</w:t>
          </w:r>
        </w:p>
      </w:docPartBody>
    </w:docPart>
    <w:docPart>
      <w:docPartPr>
        <w:name w:val="989500D079EC42CBBE67D33A2C053E8D"/>
        <w:category>
          <w:name w:val="General"/>
          <w:gallery w:val="placeholder"/>
        </w:category>
        <w:types>
          <w:type w:val="bbPlcHdr"/>
        </w:types>
        <w:behaviors>
          <w:behavior w:val="content"/>
        </w:behaviors>
        <w:guid w:val="{360B96A8-E4BC-4ED6-AF54-B81A9CC688BF}"/>
      </w:docPartPr>
      <w:docPartBody>
        <w:p w:rsidR="00686025" w:rsidRDefault="00B47EC2">
          <w:pPr>
            <w:pStyle w:val="989500D079EC42CBBE67D33A2C053E8D"/>
          </w:pPr>
          <w:r w:rsidRPr="00565B06">
            <w:t>Dates From</w:t>
          </w:r>
        </w:p>
      </w:docPartBody>
    </w:docPart>
    <w:docPart>
      <w:docPartPr>
        <w:name w:val="7D1BB52E3766431CB5FA07BC9EA879B3"/>
        <w:category>
          <w:name w:val="General"/>
          <w:gallery w:val="placeholder"/>
        </w:category>
        <w:types>
          <w:type w:val="bbPlcHdr"/>
        </w:types>
        <w:behaviors>
          <w:behavior w:val="content"/>
        </w:behaviors>
        <w:guid w:val="{16F676C9-31C0-4CA7-BA51-1F54E25B4685}"/>
      </w:docPartPr>
      <w:docPartBody>
        <w:p w:rsidR="00686025" w:rsidRDefault="00B47EC2">
          <w:pPr>
            <w:pStyle w:val="7D1BB52E3766431CB5FA07BC9EA879B3"/>
          </w:pPr>
          <w:r w:rsidRPr="00565B06">
            <w:t>To</w:t>
          </w:r>
        </w:p>
      </w:docPartBody>
    </w:docPart>
    <w:docPart>
      <w:docPartPr>
        <w:name w:val="34093367F1C349798EC2A6FDEB131343"/>
        <w:category>
          <w:name w:val="General"/>
          <w:gallery w:val="placeholder"/>
        </w:category>
        <w:types>
          <w:type w:val="bbPlcHdr"/>
        </w:types>
        <w:behaviors>
          <w:behavior w:val="content"/>
        </w:behaviors>
        <w:guid w:val="{2C601A27-ADAF-4178-9E39-CAF1160F224E}"/>
      </w:docPartPr>
      <w:docPartBody>
        <w:p w:rsidR="00686025" w:rsidRDefault="00B47EC2">
          <w:pPr>
            <w:pStyle w:val="34093367F1C349798EC2A6FDEB131343"/>
          </w:pPr>
          <w:r w:rsidRPr="00565B06">
            <w:t>Describe your responsibilities and achievements in terms of impact and results. Use examples, but keep in short.</w:t>
          </w:r>
        </w:p>
      </w:docPartBody>
    </w:docPart>
    <w:docPart>
      <w:docPartPr>
        <w:name w:val="7C18C1D43099480791135CA94C20A584"/>
        <w:category>
          <w:name w:val="General"/>
          <w:gallery w:val="placeholder"/>
        </w:category>
        <w:types>
          <w:type w:val="bbPlcHdr"/>
        </w:types>
        <w:behaviors>
          <w:behavior w:val="content"/>
        </w:behaviors>
        <w:guid w:val="{1C6B9D72-0ED6-4B38-9347-71750012AB9F}"/>
      </w:docPartPr>
      <w:docPartBody>
        <w:p w:rsidR="00686025" w:rsidRDefault="00B47EC2">
          <w:pPr>
            <w:pStyle w:val="7C18C1D43099480791135CA94C20A584"/>
          </w:pPr>
          <w:r w:rsidRPr="00565B06">
            <w:t>Skills</w:t>
          </w:r>
        </w:p>
      </w:docPartBody>
    </w:docPart>
    <w:docPart>
      <w:docPartPr>
        <w:name w:val="DF0C18A1ED994A2CB0269FB949EF0DDB"/>
        <w:category>
          <w:name w:val="General"/>
          <w:gallery w:val="placeholder"/>
        </w:category>
        <w:types>
          <w:type w:val="bbPlcHdr"/>
        </w:types>
        <w:behaviors>
          <w:behavior w:val="content"/>
        </w:behaviors>
        <w:guid w:val="{582FCCD0-8E67-4F11-B89A-F2AD18E1B8EB}"/>
      </w:docPartPr>
      <w:docPartBody>
        <w:p w:rsidR="00686025" w:rsidRDefault="00B47EC2">
          <w:pPr>
            <w:pStyle w:val="DF0C18A1ED994A2CB0269FB949EF0DDB"/>
          </w:pPr>
          <w:r w:rsidRPr="00565B06">
            <w:t>List your strengths relevant for the role you’re applying for</w:t>
          </w:r>
        </w:p>
      </w:docPartBody>
    </w:docPart>
    <w:docPart>
      <w:docPartPr>
        <w:name w:val="80E3D89F528F4D4292A36C0CCE2A4611"/>
        <w:category>
          <w:name w:val="General"/>
          <w:gallery w:val="placeholder"/>
        </w:category>
        <w:types>
          <w:type w:val="bbPlcHdr"/>
        </w:types>
        <w:behaviors>
          <w:behavior w:val="content"/>
        </w:behaviors>
        <w:guid w:val="{158229BA-5727-4B01-A037-879C50D0ECB0}"/>
      </w:docPartPr>
      <w:docPartBody>
        <w:p w:rsidR="00686025" w:rsidRDefault="00B47EC2">
          <w:pPr>
            <w:pStyle w:val="80E3D89F528F4D4292A36C0CCE2A4611"/>
          </w:pPr>
          <w:r w:rsidRPr="00565B06">
            <w:t>List one of your strengths</w:t>
          </w:r>
        </w:p>
      </w:docPartBody>
    </w:docPart>
    <w:docPart>
      <w:docPartPr>
        <w:name w:val="0746A8A95E3C4EC2A0259E5FBC87BA7A"/>
        <w:category>
          <w:name w:val="General"/>
          <w:gallery w:val="placeholder"/>
        </w:category>
        <w:types>
          <w:type w:val="bbPlcHdr"/>
        </w:types>
        <w:behaviors>
          <w:behavior w:val="content"/>
        </w:behaviors>
        <w:guid w:val="{A5FE3D5A-9D73-454D-969C-696B853EFEC2}"/>
      </w:docPartPr>
      <w:docPartBody>
        <w:p w:rsidR="00686025" w:rsidRDefault="00B47EC2">
          <w:pPr>
            <w:pStyle w:val="0746A8A95E3C4EC2A0259E5FBC87BA7A"/>
          </w:pPr>
          <w:r w:rsidRPr="00565B06">
            <w:t>List one of your strengths</w:t>
          </w:r>
        </w:p>
      </w:docPartBody>
    </w:docPart>
    <w:docPart>
      <w:docPartPr>
        <w:name w:val="7334DB3F45BD4FEF8FFFF27C7DF7A1CB"/>
        <w:category>
          <w:name w:val="General"/>
          <w:gallery w:val="placeholder"/>
        </w:category>
        <w:types>
          <w:type w:val="bbPlcHdr"/>
        </w:types>
        <w:behaviors>
          <w:behavior w:val="content"/>
        </w:behaviors>
        <w:guid w:val="{0ABA6F0C-A52C-4387-BC78-FC570EE8145F}"/>
      </w:docPartPr>
      <w:docPartBody>
        <w:p w:rsidR="00686025" w:rsidRDefault="00B47EC2">
          <w:pPr>
            <w:pStyle w:val="7334DB3F45BD4FEF8FFFF27C7DF7A1CB"/>
          </w:pPr>
          <w:r w:rsidRPr="00565B06">
            <w:t>List one of your strengths</w:t>
          </w:r>
        </w:p>
      </w:docPartBody>
    </w:docPart>
    <w:docPart>
      <w:docPartPr>
        <w:name w:val="0A18157DBD7E4CD09F52F59A7EB9D430"/>
        <w:category>
          <w:name w:val="General"/>
          <w:gallery w:val="placeholder"/>
        </w:category>
        <w:types>
          <w:type w:val="bbPlcHdr"/>
        </w:types>
        <w:behaviors>
          <w:behavior w:val="content"/>
        </w:behaviors>
        <w:guid w:val="{AEC55C88-84FE-4D2C-AF2C-C24FB74ABEFD}"/>
      </w:docPartPr>
      <w:docPartBody>
        <w:p w:rsidR="00686025" w:rsidRDefault="00B47EC2">
          <w:pPr>
            <w:pStyle w:val="0A18157DBD7E4CD09F52F59A7EB9D430"/>
          </w:pPr>
          <w:r w:rsidRPr="00565B06">
            <w:t>List one of your strengths</w:t>
          </w:r>
        </w:p>
      </w:docPartBody>
    </w:docPart>
    <w:docPart>
      <w:docPartPr>
        <w:name w:val="DEEA5E7054D344B5B97BF56545E8E79B"/>
        <w:category>
          <w:name w:val="General"/>
          <w:gallery w:val="placeholder"/>
        </w:category>
        <w:types>
          <w:type w:val="bbPlcHdr"/>
        </w:types>
        <w:behaviors>
          <w:behavior w:val="content"/>
        </w:behaviors>
        <w:guid w:val="{322BB33D-7C2B-414F-BB58-57B470E64A70}"/>
      </w:docPartPr>
      <w:docPartBody>
        <w:p w:rsidR="00686025" w:rsidRDefault="00B47EC2">
          <w:pPr>
            <w:pStyle w:val="DEEA5E7054D344B5B97BF56545E8E79B"/>
          </w:pPr>
          <w:r w:rsidRPr="00565B06">
            <w:t>Use this section to highlight your relevant passions, activities, and how you like to give back. It’s good to include Leadership and volunteer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C2"/>
    <w:rsid w:val="00686025"/>
    <w:rsid w:val="00AB75B1"/>
    <w:rsid w:val="00B47EC2"/>
    <w:rsid w:val="00D33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C00D9146C49449D4FADB309765CEA">
    <w:name w:val="1B0C00D9146C49449D4FADB309765CEA"/>
  </w:style>
  <w:style w:type="paragraph" w:customStyle="1" w:styleId="EACF32E15CA243A180BFBE9895C16FB1">
    <w:name w:val="EACF32E15CA243A180BFBE9895C16FB1"/>
  </w:style>
  <w:style w:type="paragraph" w:customStyle="1" w:styleId="6DFC7A5C374247D6B59E8539283DF389">
    <w:name w:val="6DFC7A5C374247D6B59E8539283DF389"/>
  </w:style>
  <w:style w:type="paragraph" w:customStyle="1" w:styleId="77B79721887044C1BAB9A4B01CC857CA">
    <w:name w:val="77B79721887044C1BAB9A4B01CC857CA"/>
  </w:style>
  <w:style w:type="paragraph" w:customStyle="1" w:styleId="5231221B17414AFA910BAF808B33A1FA">
    <w:name w:val="5231221B17414AFA910BAF808B33A1FA"/>
  </w:style>
  <w:style w:type="paragraph" w:customStyle="1" w:styleId="3861D7702D364ABD9DA559707251EFBA">
    <w:name w:val="3861D7702D364ABD9DA559707251EFBA"/>
  </w:style>
  <w:style w:type="paragraph" w:customStyle="1" w:styleId="ED2D530AA4CF4321BE10B2C170237980">
    <w:name w:val="ED2D530AA4CF4321BE10B2C170237980"/>
  </w:style>
  <w:style w:type="paragraph" w:customStyle="1" w:styleId="B85EA760D85F4FFF85255DBF572D2BBF">
    <w:name w:val="B85EA760D85F4FFF85255DBF572D2BBF"/>
  </w:style>
  <w:style w:type="paragraph" w:customStyle="1" w:styleId="3885F8B86EB3468A9868BB00FBDBBE81">
    <w:name w:val="3885F8B86EB3468A9868BB00FBDBBE81"/>
  </w:style>
  <w:style w:type="paragraph" w:customStyle="1" w:styleId="90AA50E85FE54065AFD3D644B3096413">
    <w:name w:val="90AA50E85FE54065AFD3D644B3096413"/>
  </w:style>
  <w:style w:type="paragraph" w:customStyle="1" w:styleId="33CDB8CED2E44DEF9D820ABEF863302C">
    <w:name w:val="33CDB8CED2E44DEF9D820ABEF863302C"/>
  </w:style>
  <w:style w:type="character" w:styleId="Emphasis">
    <w:name w:val="Emphasis"/>
    <w:basedOn w:val="DefaultParagraphFont"/>
    <w:uiPriority w:val="11"/>
    <w:qFormat/>
    <w:rPr>
      <w:b w:val="0"/>
      <w:iCs/>
      <w:color w:val="657C9C" w:themeColor="text2" w:themeTint="BF"/>
      <w:sz w:val="26"/>
    </w:rPr>
  </w:style>
  <w:style w:type="paragraph" w:customStyle="1" w:styleId="AF98DA9B4707449BB5878581F63039BB">
    <w:name w:val="AF98DA9B4707449BB5878581F63039BB"/>
  </w:style>
  <w:style w:type="paragraph" w:customStyle="1" w:styleId="5CD358A351274AE6B8AB69AEC6845407">
    <w:name w:val="5CD358A351274AE6B8AB69AEC6845407"/>
  </w:style>
  <w:style w:type="paragraph" w:customStyle="1" w:styleId="05357AC1350F4CB6A1E38AE717A7B0C8">
    <w:name w:val="05357AC1350F4CB6A1E38AE717A7B0C8"/>
  </w:style>
  <w:style w:type="paragraph" w:customStyle="1" w:styleId="75044D3BE32D4D9EA8D56EF056919844">
    <w:name w:val="75044D3BE32D4D9EA8D56EF056919844"/>
  </w:style>
  <w:style w:type="paragraph" w:customStyle="1" w:styleId="CD2908FDD3EC4A4EA6FCB2985BF27CEE">
    <w:name w:val="CD2908FDD3EC4A4EA6FCB2985BF27CEE"/>
  </w:style>
  <w:style w:type="paragraph" w:customStyle="1" w:styleId="D90B350E01F84B53B02CF32905A5078B">
    <w:name w:val="D90B350E01F84B53B02CF32905A5078B"/>
  </w:style>
  <w:style w:type="paragraph" w:customStyle="1" w:styleId="B076161F79FD4EF0A5963D75E2114190">
    <w:name w:val="B076161F79FD4EF0A5963D75E2114190"/>
  </w:style>
  <w:style w:type="paragraph" w:customStyle="1" w:styleId="C474E68830C84CB5B7DF52B4518DDFA2">
    <w:name w:val="C474E68830C84CB5B7DF52B4518DDFA2"/>
  </w:style>
  <w:style w:type="paragraph" w:customStyle="1" w:styleId="856D8E47A12A442B9CF4087B53E97F0A">
    <w:name w:val="856D8E47A12A442B9CF4087B53E97F0A"/>
  </w:style>
  <w:style w:type="paragraph" w:customStyle="1" w:styleId="4BC56D16CE7F41DAA4263B8E22184600">
    <w:name w:val="4BC56D16CE7F41DAA4263B8E22184600"/>
  </w:style>
  <w:style w:type="paragraph" w:customStyle="1" w:styleId="C8E21D1CC28B4CB7BC483C7F69102FF7">
    <w:name w:val="C8E21D1CC28B4CB7BC483C7F69102FF7"/>
  </w:style>
  <w:style w:type="paragraph" w:customStyle="1" w:styleId="57D21143D5F14ED68B592B057F44FF72">
    <w:name w:val="57D21143D5F14ED68B592B057F44FF72"/>
  </w:style>
  <w:style w:type="paragraph" w:customStyle="1" w:styleId="5CF00D6710AA4FEC80E804B7468A6C07">
    <w:name w:val="5CF00D6710AA4FEC80E804B7468A6C07"/>
  </w:style>
  <w:style w:type="paragraph" w:customStyle="1" w:styleId="D809D7A5B6E7429A8BDC3D8BC12D6248">
    <w:name w:val="D809D7A5B6E7429A8BDC3D8BC12D6248"/>
  </w:style>
  <w:style w:type="paragraph" w:customStyle="1" w:styleId="DA8DEE8113EE4AE2A7A8790BFC59BAD8">
    <w:name w:val="DA8DEE8113EE4AE2A7A8790BFC59BAD8"/>
  </w:style>
  <w:style w:type="paragraph" w:customStyle="1" w:styleId="13131D7320724997BE143EF8E0DCDDA4">
    <w:name w:val="13131D7320724997BE143EF8E0DCDDA4"/>
  </w:style>
  <w:style w:type="paragraph" w:customStyle="1" w:styleId="5EAABA28027F4394996705F9AA0F071D">
    <w:name w:val="5EAABA28027F4394996705F9AA0F071D"/>
  </w:style>
  <w:style w:type="paragraph" w:customStyle="1" w:styleId="989500D079EC42CBBE67D33A2C053E8D">
    <w:name w:val="989500D079EC42CBBE67D33A2C053E8D"/>
  </w:style>
  <w:style w:type="paragraph" w:customStyle="1" w:styleId="7D1BB52E3766431CB5FA07BC9EA879B3">
    <w:name w:val="7D1BB52E3766431CB5FA07BC9EA879B3"/>
  </w:style>
  <w:style w:type="paragraph" w:customStyle="1" w:styleId="34093367F1C349798EC2A6FDEB131343">
    <w:name w:val="34093367F1C349798EC2A6FDEB131343"/>
  </w:style>
  <w:style w:type="paragraph" w:customStyle="1" w:styleId="7C18C1D43099480791135CA94C20A584">
    <w:name w:val="7C18C1D43099480791135CA94C20A584"/>
  </w:style>
  <w:style w:type="paragraph" w:customStyle="1" w:styleId="DF0C18A1ED994A2CB0269FB949EF0DDB">
    <w:name w:val="DF0C18A1ED994A2CB0269FB949EF0DDB"/>
  </w:style>
  <w:style w:type="paragraph" w:customStyle="1" w:styleId="80E3D89F528F4D4292A36C0CCE2A4611">
    <w:name w:val="80E3D89F528F4D4292A36C0CCE2A4611"/>
  </w:style>
  <w:style w:type="paragraph" w:customStyle="1" w:styleId="0746A8A95E3C4EC2A0259E5FBC87BA7A">
    <w:name w:val="0746A8A95E3C4EC2A0259E5FBC87BA7A"/>
  </w:style>
  <w:style w:type="paragraph" w:customStyle="1" w:styleId="7334DB3F45BD4FEF8FFFF27C7DF7A1CB">
    <w:name w:val="7334DB3F45BD4FEF8FFFF27C7DF7A1CB"/>
  </w:style>
  <w:style w:type="paragraph" w:customStyle="1" w:styleId="0A18157DBD7E4CD09F52F59A7EB9D430">
    <w:name w:val="0A18157DBD7E4CD09F52F59A7EB9D430"/>
  </w:style>
  <w:style w:type="paragraph" w:customStyle="1" w:styleId="69900E33FDF742ED8BD44F43FC70A9C4">
    <w:name w:val="69900E33FDF742ED8BD44F43FC70A9C4"/>
  </w:style>
  <w:style w:type="paragraph" w:customStyle="1" w:styleId="DEEA5E7054D344B5B97BF56545E8E79B">
    <w:name w:val="DEEA5E7054D344B5B97BF56545E8E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2021-07-14T10:38:00Z</dcterms:created>
  <dcterms:modified xsi:type="dcterms:W3CDTF">2021-07-14T10:38:00Z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